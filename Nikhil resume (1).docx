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E8D1" w14:textId="77777777" w:rsidR="001C0084" w:rsidRDefault="003B68F0">
      <w:pPr>
        <w:pStyle w:val="Name"/>
      </w:pPr>
      <w:sdt>
        <w:sdtPr>
          <w:alias w:val="Enter your name:"/>
          <w:tag w:val="Enter your name:"/>
          <w:id w:val="-1015071712"/>
          <w:placeholder>
            <w:docPart w:val="955C20441BD7ED4AAED59CC2FFA4C6C0"/>
          </w:placeholder>
          <w:temporary/>
          <w:showingPlcHdr/>
          <w15:appearance w15:val="hidden"/>
        </w:sdtPr>
        <w:sdtEndPr/>
        <w:sdtContent>
          <w:r w:rsidR="007F7DCE">
            <w:t>FIRST NAME</w:t>
          </w:r>
          <w:r w:rsidR="007F7DCE">
            <w:br/>
            <w:t>Last Name</w:t>
          </w:r>
        </w:sdtContent>
      </w:sdt>
    </w:p>
    <w:p w14:paraId="62D379AF" w14:textId="77777777" w:rsidR="001C0084" w:rsidRDefault="003B68F0">
      <w:pPr>
        <w:pStyle w:val="ContactInfo"/>
      </w:pPr>
      <w:sdt>
        <w:sdtPr>
          <w:alias w:val="Enter address:"/>
          <w:tag w:val="Enter address:"/>
          <w:id w:val="305602035"/>
          <w:placeholder>
            <w:docPart w:val="0E0BBDDC8CFB8A4C99BEC4E9E97DDB0A"/>
          </w:placeholder>
          <w:temporary/>
          <w:showingPlcHdr/>
          <w15:appearance w15:val="hidden"/>
        </w:sdtPr>
        <w:sdtEndPr/>
        <w:sdtContent>
          <w:r w:rsidR="00DE0861">
            <w:t>Address</w:t>
          </w:r>
        </w:sdtContent>
      </w:sdt>
      <w:r w:rsidR="00DE0861">
        <w:t xml:space="preserve">| </w:t>
      </w:r>
      <w:sdt>
        <w:sdtPr>
          <w:alias w:val="Enter phone number:"/>
          <w:tag w:val="Enter phone number:"/>
          <w:id w:val="-1193376973"/>
          <w:placeholder>
            <w:docPart w:val="B7CB1B91FC657A47A8207DCD66AB2B1B"/>
          </w:placeholder>
          <w:temporary/>
          <w:showingPlcHdr/>
          <w15:appearance w15:val="hidden"/>
          <w:text/>
        </w:sdtPr>
        <w:sdtEndPr/>
        <w:sdtContent>
          <w:r w:rsidR="00DE0861">
            <w:t xml:space="preserve">Phone </w:t>
          </w:r>
        </w:sdtContent>
      </w:sdt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916B7097B18E07499777A1DC17C30BBF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EC0642">
            <w:t>Email</w:t>
          </w:r>
        </w:sdtContent>
      </w:sdt>
    </w:p>
    <w:p w14:paraId="65F00DA8" w14:textId="77777777" w:rsidR="001C0084" w:rsidRDefault="003B68F0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3E024D1E3BCEA24B8DFC6445C3E37F0F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sdt>
      <w:sdtPr>
        <w:alias w:val="Enter skills:"/>
        <w:tag w:val="Enter skills:"/>
        <w:id w:val="264583849"/>
        <w:placeholder>
          <w:docPart w:val="DE25997A84A1EC4C9903EE7CA86C3E01"/>
        </w:placeholder>
        <w:temporary/>
        <w:showingPlcHdr/>
        <w15:appearance w15:val="hidden"/>
      </w:sdtPr>
      <w:sdtEndPr/>
      <w:sdtContent>
        <w:p w14:paraId="4548D320" w14:textId="77777777" w:rsidR="001C0084" w:rsidRDefault="007F7DCE">
          <w:pPr>
            <w:spacing w:after="180"/>
          </w:pPr>
          <w:r>
            <w:t>To get started right away, just tap any placeholder text (such as this) and start typing.</w:t>
          </w:r>
        </w:p>
      </w:sdtContent>
    </w:sdt>
    <w:p w14:paraId="15D85E73" w14:textId="77777777" w:rsidR="001C0084" w:rsidRDefault="003B68F0">
      <w:pPr>
        <w:pStyle w:val="Heading1"/>
      </w:pPr>
      <w:sdt>
        <w:sdtPr>
          <w:alias w:val="Education:"/>
          <w:tag w:val="Education:"/>
          <w:id w:val="-1150367223"/>
          <w:placeholder>
            <w:docPart w:val="CE0788B3DD840F45B0D484D766FD2BA6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28AC23DE" w14:textId="77777777" w:rsidR="001C0084" w:rsidRDefault="003B68F0">
      <w:pPr>
        <w:pStyle w:val="Heading2"/>
      </w:pPr>
      <w:sdt>
        <w:sdtPr>
          <w:alias w:val="Degree and date of graduation:"/>
          <w:tag w:val="Degree and date of graduation:"/>
          <w:id w:val="-1529011685"/>
          <w:placeholder>
            <w:docPart w:val="B20809197ECEAB469C545AB84A32EAD0"/>
          </w:placeholder>
          <w:temporary/>
          <w:showingPlcHdr/>
          <w15:appearance w15:val="hidden"/>
        </w:sdtPr>
        <w:sdtEndPr/>
        <w:sdtContent>
          <w:r w:rsidR="007F7DCE">
            <w:t>Degree / Date of Graduation</w:t>
          </w:r>
        </w:sdtContent>
      </w:sdt>
    </w:p>
    <w:sdt>
      <w:sdtPr>
        <w:alias w:val="Enter degree name and date of graduation:"/>
        <w:tag w:val="Enter degree name and date of graduation:"/>
        <w:id w:val="-1686204593"/>
        <w:placeholder>
          <w:docPart w:val="B611E9B7CC28074A89E3E6577E35581C"/>
        </w:placeholder>
        <w:temporary/>
        <w:showingPlcHdr/>
        <w15:appearance w15:val="hidden"/>
      </w:sdtPr>
      <w:sdtEndPr/>
      <w:sdtContent>
        <w:p w14:paraId="6EE8B710" w14:textId="77777777" w:rsidR="001C0084" w:rsidRDefault="007F7DCE">
          <w:r>
            <w:rPr>
              <w:noProof/>
            </w:rPr>
            <w:t>You might want to include your GPA here and a brief summary of relevant coursework, awards, and honors.</w:t>
          </w:r>
        </w:p>
      </w:sdtContent>
    </w:sdt>
    <w:p w14:paraId="70C3E296" w14:textId="77777777" w:rsidR="001C0084" w:rsidRDefault="003B68F0">
      <w:pPr>
        <w:pStyle w:val="Heading1"/>
      </w:pPr>
      <w:sdt>
        <w:sdtPr>
          <w:alias w:val="Experience:"/>
          <w:tag w:val="Experience:"/>
          <w:id w:val="617349259"/>
          <w:placeholder>
            <w:docPart w:val="6C456399E0FA6B489C7687C92DB4357A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14:paraId="25D88569" w14:textId="77777777" w:rsidR="001C0084" w:rsidRDefault="003B68F0">
      <w:pPr>
        <w:pStyle w:val="Heading2"/>
      </w:pPr>
      <w:sdt>
        <w:sdtPr>
          <w:alias w:val="Enter name of employer:"/>
          <w:tag w:val="Enter name of employer:"/>
          <w:id w:val="692349886"/>
          <w:placeholder>
            <w:docPart w:val="C4349F49F276024E8E406B060DFF8BCE"/>
          </w:placeholder>
          <w:temporary/>
          <w:showingPlcHdr/>
          <w15:appearance w15:val="hidden"/>
        </w:sdtPr>
        <w:sdtEndPr/>
        <w:sdtContent>
          <w:r w:rsidR="007F7DCE">
            <w:t>Name of Employer</w:t>
          </w:r>
        </w:sdtContent>
      </w:sdt>
    </w:p>
    <w:p w14:paraId="7E82DCCA" w14:textId="77777777" w:rsidR="001C0084" w:rsidRDefault="003B68F0">
      <w:pPr>
        <w:pStyle w:val="Heading3"/>
      </w:pPr>
      <w:sdt>
        <w:sdtPr>
          <w:alias w:val="Enter job title and dates of employment:"/>
          <w:tag w:val="Enter job title and dates of employment:"/>
          <w:id w:val="-1405223110"/>
          <w:placeholder>
            <w:docPart w:val="9F8E3C9EFB33254794A4687A627DDD4E"/>
          </w:placeholder>
          <w:temporary/>
          <w:showingPlcHdr/>
          <w15:appearance w15:val="hidden"/>
        </w:sdtPr>
        <w:sdtEndPr/>
        <w:sdtContent>
          <w:r w:rsidR="007F7DCE">
            <w:t>Job Title / Dates of Employment</w:t>
          </w:r>
        </w:sdtContent>
      </w:sdt>
    </w:p>
    <w:sdt>
      <w:sdtPr>
        <w:alias w:val="Enter job description:"/>
        <w:tag w:val="Enter job description:"/>
        <w:id w:val="1265580678"/>
        <w:placeholder>
          <w:docPart w:val="A2EC699C70C8AE4AA0A47FA243B0DBB4"/>
        </w:placeholder>
        <w:temporary/>
        <w:showingPlcHdr/>
        <w15:appearance w15:val="hidden"/>
      </w:sdtPr>
      <w:sdtEndPr/>
      <w:sdtContent>
        <w:p w14:paraId="7D5D34CE" w14:textId="77777777" w:rsidR="001C0084" w:rsidRDefault="007F7DCE">
          <w:r>
            <w:t>This is the place for a brief summary of your key responsibilities and most stellar accomplishments.</w:t>
          </w:r>
        </w:p>
      </w:sdtContent>
    </w:sdt>
    <w:p w14:paraId="7BBFB3C0" w14:textId="77777777" w:rsidR="001C0084" w:rsidRDefault="003B68F0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8F7922D08F80B84A8877879475D12E5B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14:paraId="045FC2C4" w14:textId="77777777" w:rsidR="001C0084" w:rsidRDefault="003B68F0">
      <w:pPr>
        <w:pStyle w:val="Heading2"/>
      </w:pPr>
      <w:sdt>
        <w:sdtPr>
          <w:alias w:val="Enter type of award or award description:"/>
          <w:tag w:val="Enter type of award or award description:"/>
          <w:id w:val="-122928538"/>
          <w:placeholder>
            <w:docPart w:val="EDB8F2AE4671FE49B4F793160CAAA27E"/>
          </w:placeholder>
          <w:temporary/>
          <w:showingPlcHdr/>
          <w15:appearance w15:val="hidden"/>
        </w:sdtPr>
        <w:sdtEndPr/>
        <w:sdtContent>
          <w:r w:rsidR="007F7DCE">
            <w:t>Type of Award / Award Description</w:t>
          </w:r>
        </w:sdtContent>
      </w:sdt>
    </w:p>
    <w:p w14:paraId="68BF8FF9" w14:textId="77777777" w:rsidR="001C0084" w:rsidRDefault="003B68F0">
      <w:sdt>
        <w:sdtPr>
          <w:alias w:val="Enter award description:"/>
          <w:tag w:val="Enter award description:"/>
          <w:id w:val="-199016679"/>
          <w:placeholder>
            <w:docPart w:val="7EC171A8B41474419735EDAA4B33B69D"/>
          </w:placeholder>
          <w:temporary/>
          <w:showingPlcHdr/>
          <w15:appearance w15:val="hidden"/>
        </w:sdtPr>
        <w:sdtEndPr/>
        <w:sdtContent>
          <w:r w:rsidR="007F7DCE"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sdtContent>
      </w:sdt>
    </w:p>
    <w:sectPr w:rsidR="001C008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2C08" w14:textId="77777777" w:rsidR="007E0830" w:rsidRDefault="007E0830">
      <w:pPr>
        <w:spacing w:after="0" w:line="240" w:lineRule="auto"/>
      </w:pPr>
      <w:r>
        <w:separator/>
      </w:r>
    </w:p>
  </w:endnote>
  <w:endnote w:type="continuationSeparator" w:id="0">
    <w:p w14:paraId="17AA8CF6" w14:textId="77777777" w:rsidR="007E0830" w:rsidRDefault="007E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370EC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AAAE" w14:textId="77777777" w:rsidR="007E0830" w:rsidRDefault="007E0830">
      <w:pPr>
        <w:spacing w:after="0" w:line="240" w:lineRule="auto"/>
      </w:pPr>
      <w:r>
        <w:separator/>
      </w:r>
    </w:p>
  </w:footnote>
  <w:footnote w:type="continuationSeparator" w:id="0">
    <w:p w14:paraId="16B52EFE" w14:textId="77777777" w:rsidR="007E0830" w:rsidRDefault="007E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7479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F494A4" wp14:editId="78F7280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81BBD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0CBA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C857B6" wp14:editId="6CD9A4A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35DA8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481695">
    <w:abstractNumId w:val="9"/>
  </w:num>
  <w:num w:numId="2" w16cid:durableId="410394906">
    <w:abstractNumId w:val="7"/>
  </w:num>
  <w:num w:numId="3" w16cid:durableId="1052189602">
    <w:abstractNumId w:val="6"/>
  </w:num>
  <w:num w:numId="4" w16cid:durableId="1441602649">
    <w:abstractNumId w:val="5"/>
  </w:num>
  <w:num w:numId="5" w16cid:durableId="682517526">
    <w:abstractNumId w:val="4"/>
  </w:num>
  <w:num w:numId="6" w16cid:durableId="634600782">
    <w:abstractNumId w:val="8"/>
  </w:num>
  <w:num w:numId="7" w16cid:durableId="1417554224">
    <w:abstractNumId w:val="3"/>
  </w:num>
  <w:num w:numId="8" w16cid:durableId="825584447">
    <w:abstractNumId w:val="2"/>
  </w:num>
  <w:num w:numId="9" w16cid:durableId="1742865502">
    <w:abstractNumId w:val="1"/>
  </w:num>
  <w:num w:numId="10" w16cid:durableId="59305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30"/>
    <w:rsid w:val="0000092C"/>
    <w:rsid w:val="00047CB1"/>
    <w:rsid w:val="001C0084"/>
    <w:rsid w:val="00332642"/>
    <w:rsid w:val="003B68F0"/>
    <w:rsid w:val="003C1C78"/>
    <w:rsid w:val="0051185B"/>
    <w:rsid w:val="007E0830"/>
    <w:rsid w:val="007F7DCE"/>
    <w:rsid w:val="00DE0861"/>
    <w:rsid w:val="00E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2F4D1"/>
  <w15:chartTrackingRefBased/>
  <w15:docId w15:val="{00B409ED-4979-C345-8042-96979131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61305D2-EEF5-C24E-BC18-04B6AA2E828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5C20441BD7ED4AAED59CC2FFA4C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7BEE-2A10-E84C-9FCE-F02955C4D2AF}"/>
      </w:docPartPr>
      <w:docPartBody>
        <w:p w:rsidR="00000000" w:rsidRDefault="007459C1">
          <w:pPr>
            <w:pStyle w:val="955C20441BD7ED4AAED59CC2FFA4C6C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0E0BBDDC8CFB8A4C99BEC4E9E97DD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6681-E052-194F-9151-6BCA2CD537F6}"/>
      </w:docPartPr>
      <w:docPartBody>
        <w:p w:rsidR="00000000" w:rsidRDefault="007459C1">
          <w:pPr>
            <w:pStyle w:val="0E0BBDDC8CFB8A4C99BEC4E9E97DDB0A"/>
          </w:pPr>
          <w:r>
            <w:t>Address</w:t>
          </w:r>
        </w:p>
      </w:docPartBody>
    </w:docPart>
    <w:docPart>
      <w:docPartPr>
        <w:name w:val="B7CB1B91FC657A47A8207DCD66AB2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4B34E-F3EC-4C40-A808-6A9BA2B88A08}"/>
      </w:docPartPr>
      <w:docPartBody>
        <w:p w:rsidR="00000000" w:rsidRDefault="007459C1">
          <w:pPr>
            <w:pStyle w:val="B7CB1B91FC657A47A8207DCD66AB2B1B"/>
          </w:pPr>
          <w:r>
            <w:t xml:space="preserve">Phone </w:t>
          </w:r>
        </w:p>
      </w:docPartBody>
    </w:docPart>
    <w:docPart>
      <w:docPartPr>
        <w:name w:val="916B7097B18E07499777A1DC17C3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C80C-EC5C-5040-B454-1F4776899D7C}"/>
      </w:docPartPr>
      <w:docPartBody>
        <w:p w:rsidR="00000000" w:rsidRDefault="007459C1">
          <w:pPr>
            <w:pStyle w:val="916B7097B18E07499777A1DC17C30BBF"/>
          </w:pPr>
          <w:r>
            <w:t>Email</w:t>
          </w:r>
        </w:p>
      </w:docPartBody>
    </w:docPart>
    <w:docPart>
      <w:docPartPr>
        <w:name w:val="3E024D1E3BCEA24B8DFC6445C3E37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1FB4-7B94-F347-B4F4-03EF1B9C9BB9}"/>
      </w:docPartPr>
      <w:docPartBody>
        <w:p w:rsidR="00000000" w:rsidRDefault="007459C1">
          <w:pPr>
            <w:pStyle w:val="3E024D1E3BCEA24B8DFC6445C3E37F0F"/>
          </w:pPr>
          <w:r>
            <w:t>Skills Summary</w:t>
          </w:r>
        </w:p>
      </w:docPartBody>
    </w:docPart>
    <w:docPart>
      <w:docPartPr>
        <w:name w:val="DE25997A84A1EC4C9903EE7CA86C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D7D80-DC47-2A47-A9CB-7603210432F0}"/>
      </w:docPartPr>
      <w:docPartBody>
        <w:p w:rsidR="00000000" w:rsidRDefault="007459C1">
          <w:pPr>
            <w:pStyle w:val="DE25997A84A1EC4C9903EE7CA86C3E01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CE0788B3DD840F45B0D484D766FD2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043F-05F4-024F-9BA7-6D8B719EEE0F}"/>
      </w:docPartPr>
      <w:docPartBody>
        <w:p w:rsidR="00000000" w:rsidRDefault="007459C1">
          <w:pPr>
            <w:pStyle w:val="CE0788B3DD840F45B0D484D766FD2BA6"/>
          </w:pPr>
          <w:r>
            <w:t>Education</w:t>
          </w:r>
        </w:p>
      </w:docPartBody>
    </w:docPart>
    <w:docPart>
      <w:docPartPr>
        <w:name w:val="B20809197ECEAB469C545AB84A32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B675-E304-0845-9860-C65DF682832F}"/>
      </w:docPartPr>
      <w:docPartBody>
        <w:p w:rsidR="00000000" w:rsidRDefault="007459C1">
          <w:pPr>
            <w:pStyle w:val="B20809197ECEAB469C545AB84A32EAD0"/>
          </w:pPr>
          <w:r>
            <w:t>Degree / Date of Graduation</w:t>
          </w:r>
        </w:p>
      </w:docPartBody>
    </w:docPart>
    <w:docPart>
      <w:docPartPr>
        <w:name w:val="B611E9B7CC28074A89E3E6577E35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5826-60D3-BA46-996C-E89B595FB36B}"/>
      </w:docPartPr>
      <w:docPartBody>
        <w:p w:rsidR="00000000" w:rsidRDefault="007459C1">
          <w:pPr>
            <w:pStyle w:val="B611E9B7CC28074A89E3E6577E35581C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6C456399E0FA6B489C7687C92DB4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63DBB-0C28-2442-BA1F-A866D8ABADB8}"/>
      </w:docPartPr>
      <w:docPartBody>
        <w:p w:rsidR="00000000" w:rsidRDefault="007459C1">
          <w:pPr>
            <w:pStyle w:val="6C456399E0FA6B489C7687C92DB4357A"/>
          </w:pPr>
          <w:r>
            <w:t>Experience</w:t>
          </w:r>
        </w:p>
      </w:docPartBody>
    </w:docPart>
    <w:docPart>
      <w:docPartPr>
        <w:name w:val="C4349F49F276024E8E406B060DFF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9E562-669E-8040-8EE2-43E3B250A5AD}"/>
      </w:docPartPr>
      <w:docPartBody>
        <w:p w:rsidR="00000000" w:rsidRDefault="007459C1">
          <w:pPr>
            <w:pStyle w:val="C4349F49F276024E8E406B060DFF8BCE"/>
          </w:pPr>
          <w:r>
            <w:t>Name of Employer</w:t>
          </w:r>
        </w:p>
      </w:docPartBody>
    </w:docPart>
    <w:docPart>
      <w:docPartPr>
        <w:name w:val="9F8E3C9EFB33254794A4687A627D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85B9-154E-CF4D-BA64-07FCA0DD267A}"/>
      </w:docPartPr>
      <w:docPartBody>
        <w:p w:rsidR="00000000" w:rsidRDefault="007459C1">
          <w:pPr>
            <w:pStyle w:val="9F8E3C9EFB33254794A4687A627DDD4E"/>
          </w:pPr>
          <w:r>
            <w:t>Job Title / Dates of Employment</w:t>
          </w:r>
        </w:p>
      </w:docPartBody>
    </w:docPart>
    <w:docPart>
      <w:docPartPr>
        <w:name w:val="A2EC699C70C8AE4AA0A47FA243B0D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B8B6F-E827-AA49-B97E-92597126D891}"/>
      </w:docPartPr>
      <w:docPartBody>
        <w:p w:rsidR="00000000" w:rsidRDefault="007459C1">
          <w:pPr>
            <w:pStyle w:val="A2EC699C70C8AE4AA0A47FA243B0DBB4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8F7922D08F80B84A8877879475D12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9B7D-35CF-5443-A2B7-10C885DDC1D5}"/>
      </w:docPartPr>
      <w:docPartBody>
        <w:p w:rsidR="00000000" w:rsidRDefault="007459C1">
          <w:pPr>
            <w:pStyle w:val="8F7922D08F80B84A8877879475D12E5B"/>
          </w:pPr>
          <w:r>
            <w:t>Awards and Acknowledgements</w:t>
          </w:r>
        </w:p>
      </w:docPartBody>
    </w:docPart>
    <w:docPart>
      <w:docPartPr>
        <w:name w:val="EDB8F2AE4671FE49B4F793160CAA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A6A7-30CE-734C-9CE4-A7539AC034C5}"/>
      </w:docPartPr>
      <w:docPartBody>
        <w:p w:rsidR="00000000" w:rsidRDefault="007459C1">
          <w:pPr>
            <w:pStyle w:val="EDB8F2AE4671FE49B4F793160CAAA27E"/>
          </w:pPr>
          <w:r>
            <w:t>Type of Award / Award Description</w:t>
          </w:r>
        </w:p>
      </w:docPartBody>
    </w:docPart>
    <w:docPart>
      <w:docPartPr>
        <w:name w:val="7EC171A8B41474419735EDAA4B33B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D7567-C432-CF4E-BD2B-DC6C2F58B35D}"/>
      </w:docPartPr>
      <w:docPartBody>
        <w:p w:rsidR="00000000" w:rsidRDefault="007459C1">
          <w:pPr>
            <w:pStyle w:val="7EC171A8B41474419735EDAA4B33B69D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C20441BD7ED4AAED59CC2FFA4C6C0">
    <w:name w:val="955C20441BD7ED4AAED59CC2FFA4C6C0"/>
  </w:style>
  <w:style w:type="paragraph" w:customStyle="1" w:styleId="0E0BBDDC8CFB8A4C99BEC4E9E97DDB0A">
    <w:name w:val="0E0BBDDC8CFB8A4C99BEC4E9E97DDB0A"/>
  </w:style>
  <w:style w:type="paragraph" w:customStyle="1" w:styleId="B7CB1B91FC657A47A8207DCD66AB2B1B">
    <w:name w:val="B7CB1B91FC657A47A8207DCD66AB2B1B"/>
  </w:style>
  <w:style w:type="paragraph" w:customStyle="1" w:styleId="916B7097B18E07499777A1DC17C30BBF">
    <w:name w:val="916B7097B18E07499777A1DC17C30BBF"/>
  </w:style>
  <w:style w:type="paragraph" w:customStyle="1" w:styleId="3E024D1E3BCEA24B8DFC6445C3E37F0F">
    <w:name w:val="3E024D1E3BCEA24B8DFC6445C3E37F0F"/>
  </w:style>
  <w:style w:type="paragraph" w:customStyle="1" w:styleId="DE25997A84A1EC4C9903EE7CA86C3E01">
    <w:name w:val="DE25997A84A1EC4C9903EE7CA86C3E01"/>
  </w:style>
  <w:style w:type="paragraph" w:customStyle="1" w:styleId="CE0788B3DD840F45B0D484D766FD2BA6">
    <w:name w:val="CE0788B3DD840F45B0D484D766FD2BA6"/>
  </w:style>
  <w:style w:type="paragraph" w:customStyle="1" w:styleId="B20809197ECEAB469C545AB84A32EAD0">
    <w:name w:val="B20809197ECEAB469C545AB84A32EAD0"/>
  </w:style>
  <w:style w:type="paragraph" w:customStyle="1" w:styleId="B611E9B7CC28074A89E3E6577E35581C">
    <w:name w:val="B611E9B7CC28074A89E3E6577E35581C"/>
  </w:style>
  <w:style w:type="paragraph" w:customStyle="1" w:styleId="6C456399E0FA6B489C7687C92DB4357A">
    <w:name w:val="6C456399E0FA6B489C7687C92DB4357A"/>
  </w:style>
  <w:style w:type="paragraph" w:customStyle="1" w:styleId="C4349F49F276024E8E406B060DFF8BCE">
    <w:name w:val="C4349F49F276024E8E406B060DFF8BCE"/>
  </w:style>
  <w:style w:type="paragraph" w:customStyle="1" w:styleId="9F8E3C9EFB33254794A4687A627DDD4E">
    <w:name w:val="9F8E3C9EFB33254794A4687A627DDD4E"/>
  </w:style>
  <w:style w:type="paragraph" w:customStyle="1" w:styleId="A2EC699C70C8AE4AA0A47FA243B0DBB4">
    <w:name w:val="A2EC699C70C8AE4AA0A47FA243B0DBB4"/>
  </w:style>
  <w:style w:type="paragraph" w:customStyle="1" w:styleId="8F7922D08F80B84A8877879475D12E5B">
    <w:name w:val="8F7922D08F80B84A8877879475D12E5B"/>
  </w:style>
  <w:style w:type="paragraph" w:customStyle="1" w:styleId="EDB8F2AE4671FE49B4F793160CAAA27E">
    <w:name w:val="EDB8F2AE4671FE49B4F793160CAAA27E"/>
  </w:style>
  <w:style w:type="paragraph" w:customStyle="1" w:styleId="7EC171A8B41474419735EDAA4B33B69D">
    <w:name w:val="7EC171A8B41474419735EDAA4B33B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{361305D2-EEF5-C24E-BC18-04B6AA2E8289}tf50002038.dotx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nikhildhnd0411@gmail.com</dc:creator>
  <cp:keywords/>
  <cp:lastModifiedBy>nikhildhnd0411@gmail.com</cp:lastModifiedBy>
  <cp:revision>2</cp:revision>
  <dcterms:created xsi:type="dcterms:W3CDTF">2023-07-23T11:04:00Z</dcterms:created>
  <dcterms:modified xsi:type="dcterms:W3CDTF">2023-07-23T11:04:00Z</dcterms:modified>
</cp:coreProperties>
</file>